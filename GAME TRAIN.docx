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78" w:rsidRDefault="00912250" w:rsidP="00700107">
      <w:pPr>
        <w:pStyle w:val="Title"/>
      </w:pPr>
      <w:sdt>
        <w:sdtPr>
          <w:alias w:val="Title:"/>
          <w:tag w:val="Title:"/>
          <w:id w:val="726351117"/>
          <w:placeholder>
            <w:docPart w:val="04B3A26C8ECE42CA88E64CA45BF2DE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700107">
            <w:t>GAME TRAIN- C6</w:t>
          </w:r>
        </w:sdtContent>
      </w:sdt>
    </w:p>
    <w:p w:rsidR="00B823AA" w:rsidRDefault="00700107" w:rsidP="00700107">
      <w:pPr>
        <w:pStyle w:val="Title2"/>
      </w:pPr>
      <w:r>
        <w:t>QUIZ-1</w:t>
      </w:r>
    </w:p>
    <w:p w:rsidR="00E81978" w:rsidRDefault="00700107" w:rsidP="00700107">
      <w:pPr>
        <w:pStyle w:val="Title2"/>
      </w:pPr>
      <w:r>
        <w:t>HUMNA BINT KASHIF</w:t>
      </w:r>
    </w:p>
    <w:p w:rsidR="00E81978" w:rsidRDefault="00700107" w:rsidP="00700107">
      <w:pPr>
        <w:pStyle w:val="Title"/>
      </w:pPr>
      <w:r>
        <w:t>CROSSY ROAD</w:t>
      </w:r>
    </w:p>
    <w:p w:rsidR="00E81978" w:rsidRDefault="00E81978" w:rsidP="00700107">
      <w:pPr>
        <w:pStyle w:val="Title2"/>
      </w:pPr>
    </w:p>
    <w:p w:rsidR="00700107" w:rsidRDefault="00700107" w:rsidP="00700107">
      <w:pPr>
        <w:ind w:firstLine="0"/>
      </w:pPr>
    </w:p>
    <w:p w:rsidR="00700107" w:rsidRDefault="00700107" w:rsidP="00700107">
      <w:pPr>
        <w:ind w:firstLine="0"/>
      </w:pPr>
    </w:p>
    <w:p w:rsidR="00700107" w:rsidRDefault="00700107" w:rsidP="00700107">
      <w:pPr>
        <w:ind w:firstLine="0"/>
      </w:pPr>
    </w:p>
    <w:p w:rsidR="00700107" w:rsidRDefault="00700107" w:rsidP="00700107">
      <w:pPr>
        <w:ind w:firstLine="0"/>
      </w:pPr>
    </w:p>
    <w:p w:rsidR="00700107" w:rsidRDefault="00700107" w:rsidP="00700107">
      <w:pPr>
        <w:ind w:firstLine="0"/>
      </w:pPr>
    </w:p>
    <w:p w:rsidR="00700107" w:rsidRDefault="00700107" w:rsidP="00700107">
      <w:pPr>
        <w:ind w:firstLine="0"/>
      </w:pPr>
    </w:p>
    <w:p w:rsidR="00700107" w:rsidRDefault="00700107" w:rsidP="00700107">
      <w:pPr>
        <w:ind w:firstLine="0"/>
      </w:pPr>
    </w:p>
    <w:p w:rsidR="00700107" w:rsidRDefault="00700107" w:rsidP="00700107">
      <w:pPr>
        <w:ind w:firstLine="0"/>
      </w:pPr>
    </w:p>
    <w:p w:rsidR="00700107" w:rsidRDefault="00700107" w:rsidP="00700107">
      <w:pPr>
        <w:ind w:firstLine="0"/>
      </w:pPr>
    </w:p>
    <w:p w:rsidR="00700107" w:rsidRDefault="00700107" w:rsidP="00700107">
      <w:pPr>
        <w:ind w:firstLine="0"/>
      </w:pPr>
    </w:p>
    <w:p w:rsidR="00700107" w:rsidRDefault="00700107" w:rsidP="00700107">
      <w:pPr>
        <w:ind w:firstLine="0"/>
      </w:pPr>
      <w:r>
        <w:lastRenderedPageBreak/>
        <w:t>Q: Why did I choose this game?</w:t>
      </w:r>
    </w:p>
    <w:p w:rsidR="00700107" w:rsidRDefault="00700107" w:rsidP="00700107">
      <w:pPr>
        <w:ind w:firstLine="0"/>
      </w:pPr>
      <w:r w:rsidRPr="00700107">
        <w:t>I chose to work on the Crossy Road game because I found its functionality straightforward and believed I could improve upon it. I felt that the skills I acquired from completing previous Unity tasks were applicable and could be put to good use in this project.</w:t>
      </w:r>
    </w:p>
    <w:p w:rsidR="00700107" w:rsidRDefault="00700107" w:rsidP="00832F99">
      <w:pPr>
        <w:ind w:firstLine="0"/>
      </w:pPr>
      <w:r>
        <w:t>Q:</w:t>
      </w:r>
      <w:r w:rsidRPr="00700107">
        <w:t xml:space="preserve"> </w:t>
      </w:r>
      <w:r w:rsidR="00832F99">
        <w:t>D</w:t>
      </w:r>
      <w:r>
        <w:t>escribe what hurdles</w:t>
      </w:r>
      <w:r w:rsidR="00832F99">
        <w:t xml:space="preserve"> I</w:t>
      </w:r>
      <w:r>
        <w:t xml:space="preserve"> faced and how </w:t>
      </w:r>
      <w:r w:rsidR="00832F99">
        <w:t xml:space="preserve">I </w:t>
      </w:r>
      <w:r>
        <w:t>overcame them</w:t>
      </w:r>
      <w:r w:rsidR="00832F99">
        <w:t>?</w:t>
      </w:r>
    </w:p>
    <w:p w:rsidR="00832F99" w:rsidRPr="00832F99" w:rsidRDefault="00832F99" w:rsidP="00832F99">
      <w:pPr>
        <w:ind w:firstLine="0"/>
      </w:pPr>
      <w:r w:rsidRPr="00832F99">
        <w:t>The problems I initially faced in this game were that the player couldn't jump and move simultaneously. However, I have now overcome this issue, and I was also encountering problems with object collisions.</w:t>
      </w:r>
    </w:p>
    <w:p w:rsidR="00700107" w:rsidRPr="00700107" w:rsidRDefault="00700107">
      <w:pPr>
        <w:ind w:firstLine="0"/>
      </w:pPr>
      <w:bookmarkStart w:id="0" w:name="_GoBack"/>
      <w:bookmarkEnd w:id="0"/>
    </w:p>
    <w:sectPr w:rsidR="00700107" w:rsidRPr="00700107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250" w:rsidRDefault="00912250">
      <w:pPr>
        <w:spacing w:line="240" w:lineRule="auto"/>
      </w:pPr>
      <w:r>
        <w:separator/>
      </w:r>
    </w:p>
    <w:p w:rsidR="00912250" w:rsidRDefault="00912250"/>
  </w:endnote>
  <w:endnote w:type="continuationSeparator" w:id="0">
    <w:p w:rsidR="00912250" w:rsidRDefault="00912250">
      <w:pPr>
        <w:spacing w:line="240" w:lineRule="auto"/>
      </w:pPr>
      <w:r>
        <w:continuationSeparator/>
      </w:r>
    </w:p>
    <w:p w:rsidR="00912250" w:rsidRDefault="009122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250" w:rsidRDefault="00912250">
      <w:pPr>
        <w:spacing w:line="240" w:lineRule="auto"/>
      </w:pPr>
      <w:r>
        <w:separator/>
      </w:r>
    </w:p>
    <w:p w:rsidR="00912250" w:rsidRDefault="00912250"/>
  </w:footnote>
  <w:footnote w:type="continuationSeparator" w:id="0">
    <w:p w:rsidR="00912250" w:rsidRDefault="00912250">
      <w:pPr>
        <w:spacing w:line="240" w:lineRule="auto"/>
      </w:pPr>
      <w:r>
        <w:continuationSeparator/>
      </w:r>
    </w:p>
    <w:p w:rsidR="00912250" w:rsidRDefault="009122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Default="00912250" w:rsidP="00700107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81A138A75C64520AA027933D2BF61E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00107">
          <w:rPr>
            <w:rStyle w:val="Strong"/>
          </w:rPr>
          <w:t>GameTrain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832F99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Default="00700107" w:rsidP="00700107">
    <w:pPr>
      <w:pStyle w:val="Header"/>
      <w:rPr>
        <w:rStyle w:val="Strong"/>
      </w:rPr>
    </w:pPr>
    <w:proofErr w:type="spellStart"/>
    <w:r>
      <w:t>GameTrain</w:t>
    </w:r>
    <w:proofErr w:type="spellEnd"/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832F99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07"/>
    <w:rsid w:val="000D3F41"/>
    <w:rsid w:val="00355DCA"/>
    <w:rsid w:val="00551A02"/>
    <w:rsid w:val="005534FA"/>
    <w:rsid w:val="005D3A03"/>
    <w:rsid w:val="00700107"/>
    <w:rsid w:val="008002C0"/>
    <w:rsid w:val="00832F99"/>
    <w:rsid w:val="008C5323"/>
    <w:rsid w:val="00912250"/>
    <w:rsid w:val="009A6A3B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561779-4DB7-4884-B950-9121225A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B3A26C8ECE42CA88E64CA45BF2D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6DD69-DD25-4D0A-9D84-0280C7DCBCB7}"/>
      </w:docPartPr>
      <w:docPartBody>
        <w:p w:rsidR="00000000" w:rsidRDefault="00CB48CE">
          <w:pPr>
            <w:pStyle w:val="04B3A26C8ECE42CA88E64CA45BF2DE2F"/>
          </w:pPr>
          <w:r>
            <w:t>[Title Here, up to 12 Words, on One to Two Lines]</w:t>
          </w:r>
        </w:p>
      </w:docPartBody>
    </w:docPart>
    <w:docPart>
      <w:docPartPr>
        <w:name w:val="181A138A75C64520AA027933D2BF6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34CE0-CB59-4ADD-BC22-646859D8AEA8}"/>
      </w:docPartPr>
      <w:docPartBody>
        <w:p w:rsidR="00000000" w:rsidRDefault="00CB48CE">
          <w:pPr>
            <w:pStyle w:val="181A138A75C64520AA027933D2BF61EA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CE"/>
    <w:rsid w:val="00CB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3A26C8ECE42CA88E64CA45BF2DE2F">
    <w:name w:val="04B3A26C8ECE42CA88E64CA45BF2DE2F"/>
  </w:style>
  <w:style w:type="paragraph" w:customStyle="1" w:styleId="13BD201127224573A39469446E4C3D41">
    <w:name w:val="13BD201127224573A39469446E4C3D41"/>
  </w:style>
  <w:style w:type="paragraph" w:customStyle="1" w:styleId="D166089408D54A1AA4AE89E7BDC1CB30">
    <w:name w:val="D166089408D54A1AA4AE89E7BDC1CB30"/>
  </w:style>
  <w:style w:type="paragraph" w:customStyle="1" w:styleId="92E31357FE2E4F2689AD8F2AF576DE5D">
    <w:name w:val="92E31357FE2E4F2689AD8F2AF576DE5D"/>
  </w:style>
  <w:style w:type="paragraph" w:customStyle="1" w:styleId="35923B8C1D614F809DE0BB2EE201B837">
    <w:name w:val="35923B8C1D614F809DE0BB2EE201B837"/>
  </w:style>
  <w:style w:type="paragraph" w:customStyle="1" w:styleId="8CCFA91271D54B849C05C58CBB38B934">
    <w:name w:val="8CCFA91271D54B849C05C58CBB38B934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1DEF878D0A3B48AB97790BF5B813326E">
    <w:name w:val="1DEF878D0A3B48AB97790BF5B813326E"/>
  </w:style>
  <w:style w:type="paragraph" w:customStyle="1" w:styleId="34AEA84620A74FF2B1442DA236CBBCBB">
    <w:name w:val="34AEA84620A74FF2B1442DA236CBBCBB"/>
  </w:style>
  <w:style w:type="paragraph" w:customStyle="1" w:styleId="32A9E5DE5D954F17B8AC502A6707291C">
    <w:name w:val="32A9E5DE5D954F17B8AC502A6707291C"/>
  </w:style>
  <w:style w:type="paragraph" w:customStyle="1" w:styleId="36EA7128205844E593F96852F36B10C1">
    <w:name w:val="36EA7128205844E593F96852F36B10C1"/>
  </w:style>
  <w:style w:type="paragraph" w:customStyle="1" w:styleId="0D9D7CD2EC684DE3A5A8051DC9DDA36E">
    <w:name w:val="0D9D7CD2EC684DE3A5A8051DC9DDA36E"/>
  </w:style>
  <w:style w:type="paragraph" w:customStyle="1" w:styleId="E206779B859E4C40A5F30441083BCA1F">
    <w:name w:val="E206779B859E4C40A5F30441083BCA1F"/>
  </w:style>
  <w:style w:type="paragraph" w:customStyle="1" w:styleId="D4D6ABBA911C4CCD8ACD18FC5CB658ED">
    <w:name w:val="D4D6ABBA911C4CCD8ACD18FC5CB658ED"/>
  </w:style>
  <w:style w:type="paragraph" w:customStyle="1" w:styleId="4C7B16402FA34CB9B93078B9353293ED">
    <w:name w:val="4C7B16402FA34CB9B93078B9353293ED"/>
  </w:style>
  <w:style w:type="paragraph" w:customStyle="1" w:styleId="368B11C5EE37416E8D1C5778BA8E4CD4">
    <w:name w:val="368B11C5EE37416E8D1C5778BA8E4CD4"/>
  </w:style>
  <w:style w:type="paragraph" w:customStyle="1" w:styleId="C42BE4967C9241F0A4B4681FBF19A4E4">
    <w:name w:val="C42BE4967C9241F0A4B4681FBF19A4E4"/>
  </w:style>
  <w:style w:type="paragraph" w:customStyle="1" w:styleId="A1EC056DA80348BC99B1B774A2C27388">
    <w:name w:val="A1EC056DA80348BC99B1B774A2C27388"/>
  </w:style>
  <w:style w:type="paragraph" w:customStyle="1" w:styleId="56B432A674EF47EDB1AD4FB122052D05">
    <w:name w:val="56B432A674EF47EDB1AD4FB122052D05"/>
  </w:style>
  <w:style w:type="paragraph" w:customStyle="1" w:styleId="2229BB22752A47E9A90224299728DAEF">
    <w:name w:val="2229BB22752A47E9A90224299728DAEF"/>
  </w:style>
  <w:style w:type="paragraph" w:customStyle="1" w:styleId="8199D850DB114D418F0CBABBDAE82B6F">
    <w:name w:val="8199D850DB114D418F0CBABBDAE82B6F"/>
  </w:style>
  <w:style w:type="paragraph" w:customStyle="1" w:styleId="DA9AA3F706EF44C69F683026BBC064A0">
    <w:name w:val="DA9AA3F706EF44C69F683026BBC064A0"/>
  </w:style>
  <w:style w:type="paragraph" w:customStyle="1" w:styleId="F97CCF1459904DD8BACCE17C2DBDE816">
    <w:name w:val="F97CCF1459904DD8BACCE17C2DBDE816"/>
  </w:style>
  <w:style w:type="paragraph" w:customStyle="1" w:styleId="9BFA5C587FC743C2B1967E93CEE31376">
    <w:name w:val="9BFA5C587FC743C2B1967E93CEE31376"/>
  </w:style>
  <w:style w:type="paragraph" w:customStyle="1" w:styleId="BE405229BCD0491BB8126008C0601BDC">
    <w:name w:val="BE405229BCD0491BB8126008C0601BDC"/>
  </w:style>
  <w:style w:type="paragraph" w:customStyle="1" w:styleId="DA038788148C49F08E84BBB0D96DD3EE">
    <w:name w:val="DA038788148C49F08E84BBB0D96DD3EE"/>
  </w:style>
  <w:style w:type="paragraph" w:customStyle="1" w:styleId="1C905BBAEDD74E959AE4811DD0498338">
    <w:name w:val="1C905BBAEDD74E959AE4811DD0498338"/>
  </w:style>
  <w:style w:type="paragraph" w:customStyle="1" w:styleId="7661CD6A21E24AA98D2BE6B4AD4D0EBD">
    <w:name w:val="7661CD6A21E24AA98D2BE6B4AD4D0EBD"/>
  </w:style>
  <w:style w:type="paragraph" w:customStyle="1" w:styleId="3209079805594D87A66915ADF1FC036E">
    <w:name w:val="3209079805594D87A66915ADF1FC036E"/>
  </w:style>
  <w:style w:type="paragraph" w:customStyle="1" w:styleId="9DD69954A2944491A49C29DEFBFA21E5">
    <w:name w:val="9DD69954A2944491A49C29DEFBFA21E5"/>
  </w:style>
  <w:style w:type="paragraph" w:customStyle="1" w:styleId="0E49552CF74A4555BDE4C9FB82B70697">
    <w:name w:val="0E49552CF74A4555BDE4C9FB82B70697"/>
  </w:style>
  <w:style w:type="paragraph" w:customStyle="1" w:styleId="32198151AFE04F75ACD38129ECF826E1">
    <w:name w:val="32198151AFE04F75ACD38129ECF826E1"/>
  </w:style>
  <w:style w:type="paragraph" w:customStyle="1" w:styleId="7127945F80444CD7B8D382C76D05D813">
    <w:name w:val="7127945F80444CD7B8D382C76D05D813"/>
  </w:style>
  <w:style w:type="paragraph" w:customStyle="1" w:styleId="67EA82DDBE78412B9F78386052ABED28">
    <w:name w:val="67EA82DDBE78412B9F78386052ABED28"/>
  </w:style>
  <w:style w:type="paragraph" w:customStyle="1" w:styleId="9F0C9C5BF6194C4695535EC9F2984382">
    <w:name w:val="9F0C9C5BF6194C4695535EC9F2984382"/>
  </w:style>
  <w:style w:type="paragraph" w:customStyle="1" w:styleId="C0232603E1FD4964A16AB93672056363">
    <w:name w:val="C0232603E1FD4964A16AB93672056363"/>
  </w:style>
  <w:style w:type="paragraph" w:customStyle="1" w:styleId="138596600E514BD2A4C2B58C3357DE4B">
    <w:name w:val="138596600E514BD2A4C2B58C3357DE4B"/>
  </w:style>
  <w:style w:type="paragraph" w:customStyle="1" w:styleId="8A8F7184C6CE4825A680FA36A9ED991A">
    <w:name w:val="8A8F7184C6CE4825A680FA36A9ED991A"/>
  </w:style>
  <w:style w:type="paragraph" w:customStyle="1" w:styleId="4A038038D0BD4B3CA6C22D5470A6DA32">
    <w:name w:val="4A038038D0BD4B3CA6C22D5470A6DA32"/>
  </w:style>
  <w:style w:type="paragraph" w:customStyle="1" w:styleId="5AC1BE528E15407D90FD1079A6051A32">
    <w:name w:val="5AC1BE528E15407D90FD1079A6051A32"/>
  </w:style>
  <w:style w:type="paragraph" w:customStyle="1" w:styleId="ECFA76D4BEB94C659E4BC82D3A1C1FDE">
    <w:name w:val="ECFA76D4BEB94C659E4BC82D3A1C1FDE"/>
  </w:style>
  <w:style w:type="paragraph" w:customStyle="1" w:styleId="3C30D54E10644B3483CEE08E5894C8F2">
    <w:name w:val="3C30D54E10644B3483CEE08E5894C8F2"/>
  </w:style>
  <w:style w:type="paragraph" w:customStyle="1" w:styleId="4EDCD68019174584AAB31ABF44901314">
    <w:name w:val="4EDCD68019174584AAB31ABF44901314"/>
  </w:style>
  <w:style w:type="paragraph" w:customStyle="1" w:styleId="DB4FC35316F14529BA0FD9775EDA5882">
    <w:name w:val="DB4FC35316F14529BA0FD9775EDA5882"/>
  </w:style>
  <w:style w:type="paragraph" w:customStyle="1" w:styleId="69D872D6646C4CA89D2AA2B5DD25B8CE">
    <w:name w:val="69D872D6646C4CA89D2AA2B5DD25B8CE"/>
  </w:style>
  <w:style w:type="paragraph" w:customStyle="1" w:styleId="8FB59BBD856D41748D6E7BA830CAD6A6">
    <w:name w:val="8FB59BBD856D41748D6E7BA830CAD6A6"/>
  </w:style>
  <w:style w:type="paragraph" w:customStyle="1" w:styleId="15380F4617164CE99B97E2488A79C97D">
    <w:name w:val="15380F4617164CE99B97E2488A79C97D"/>
  </w:style>
  <w:style w:type="paragraph" w:customStyle="1" w:styleId="3388428C69224C5FAC229EF98DE77D29">
    <w:name w:val="3388428C69224C5FAC229EF98DE77D29"/>
  </w:style>
  <w:style w:type="paragraph" w:customStyle="1" w:styleId="852DEB5EC6B24D4388369F4E007AE2E3">
    <w:name w:val="852DEB5EC6B24D4388369F4E007AE2E3"/>
  </w:style>
  <w:style w:type="paragraph" w:customStyle="1" w:styleId="0064452D2775478D802267DC29283A14">
    <w:name w:val="0064452D2775478D802267DC29283A14"/>
  </w:style>
  <w:style w:type="paragraph" w:customStyle="1" w:styleId="22CB3E40F0BB4CB2AACDC4BCCDED267D">
    <w:name w:val="22CB3E40F0BB4CB2AACDC4BCCDED267D"/>
  </w:style>
  <w:style w:type="paragraph" w:customStyle="1" w:styleId="46D454187F2940E5B23324C1C3540617">
    <w:name w:val="46D454187F2940E5B23324C1C3540617"/>
  </w:style>
  <w:style w:type="paragraph" w:customStyle="1" w:styleId="100F00889F1B4FAB98050A098C74C9D1">
    <w:name w:val="100F00889F1B4FAB98050A098C74C9D1"/>
  </w:style>
  <w:style w:type="paragraph" w:customStyle="1" w:styleId="104D480A661E4FC1BFDB4A8BB6AF309A">
    <w:name w:val="104D480A661E4FC1BFDB4A8BB6AF309A"/>
  </w:style>
  <w:style w:type="paragraph" w:customStyle="1" w:styleId="F8C60D1845874CDCAE340F2D267A3AF5">
    <w:name w:val="F8C60D1845874CDCAE340F2D267A3AF5"/>
  </w:style>
  <w:style w:type="paragraph" w:customStyle="1" w:styleId="851E20E37FAA49B1B03326C50C2F2E7A">
    <w:name w:val="851E20E37FAA49B1B03326C50C2F2E7A"/>
  </w:style>
  <w:style w:type="paragraph" w:customStyle="1" w:styleId="653D09C604694454AEA7940F1EB154BA">
    <w:name w:val="653D09C604694454AEA7940F1EB154BA"/>
  </w:style>
  <w:style w:type="paragraph" w:customStyle="1" w:styleId="40AA87B3AA97433F8681964DF729E7B4">
    <w:name w:val="40AA87B3AA97433F8681964DF729E7B4"/>
  </w:style>
  <w:style w:type="paragraph" w:customStyle="1" w:styleId="28157A65A9814ADF8A340F3971DAAD31">
    <w:name w:val="28157A65A9814ADF8A340F3971DAAD31"/>
  </w:style>
  <w:style w:type="paragraph" w:customStyle="1" w:styleId="D96BBF1576894887ABCA46B13B96E889">
    <w:name w:val="D96BBF1576894887ABCA46B13B96E889"/>
  </w:style>
  <w:style w:type="paragraph" w:customStyle="1" w:styleId="264955E254B940EA84BA130CCCE80A8D">
    <w:name w:val="264955E254B940EA84BA130CCCE80A8D"/>
  </w:style>
  <w:style w:type="paragraph" w:customStyle="1" w:styleId="671BDA61CB574DAEBCB4980CAEBD1BC0">
    <w:name w:val="671BDA61CB574DAEBCB4980CAEBD1BC0"/>
  </w:style>
  <w:style w:type="paragraph" w:customStyle="1" w:styleId="181A138A75C64520AA027933D2BF61EA">
    <w:name w:val="181A138A75C64520AA027933D2BF61EA"/>
  </w:style>
  <w:style w:type="paragraph" w:customStyle="1" w:styleId="B4C102F14A4E4E93B722042516E3F34B">
    <w:name w:val="B4C102F14A4E4E93B722042516E3F3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GameTrain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EA88E3-26A5-4DD2-BE72-52B79EC61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22</TotalTime>
  <Pages>2</Pages>
  <Words>92</Words>
  <Characters>530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TRAIN- C6</dc:title>
  <dc:subject/>
  <dc:creator>USER</dc:creator>
  <cp:keywords/>
  <dc:description/>
  <cp:lastModifiedBy>Microsoft account</cp:lastModifiedBy>
  <cp:revision>1</cp:revision>
  <dcterms:created xsi:type="dcterms:W3CDTF">2023-09-10T17:01:00Z</dcterms:created>
  <dcterms:modified xsi:type="dcterms:W3CDTF">2023-09-10T17:24:00Z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6fb2fe7d-1480-49be-8fe9-30163ecbd829</vt:lpwstr>
  </property>
</Properties>
</file>